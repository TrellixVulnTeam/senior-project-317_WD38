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7C4FA" w14:textId="49C57266" w:rsidR="001B473C" w:rsidRDefault="001B473C" w:rsidP="00D46833">
      <w:pPr>
        <w:spacing w:after="240" w:line="276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D40A615AE3944E799523AEADE40011B5"/>
          </w:placeholder>
          <w:date w:fullDate="2017-10-0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D46833">
            <w:rPr>
              <w:rFonts w:ascii="Helvetica" w:hAnsi="Helvetica" w:cs="Helvetica"/>
              <w:color w:val="000000"/>
            </w:rPr>
            <w:t>10/2/2017</w:t>
          </w:r>
        </w:sdtContent>
      </w:sdt>
    </w:p>
    <w:p w14:paraId="24EC7CDE" w14:textId="77777777" w:rsidR="00110679" w:rsidRDefault="00110679" w:rsidP="00D46833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Lines="200" w:after="480" w:afterAutospacing="0" w:line="276" w:lineRule="auto"/>
        <w:ind w:left="270" w:hanging="540"/>
        <w:contextualSpacing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4B69F877" w14:textId="77777777" w:rsidR="00337746" w:rsidRPr="00F87B2F" w:rsidRDefault="00337746" w:rsidP="00D46833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Lines="200" w:after="480" w:afterAutospacing="0" w:line="276" w:lineRule="auto"/>
        <w:contextualSpacing/>
        <w:rPr>
          <w:rFonts w:ascii="Helvetica" w:hAnsi="Helvetica" w:cs="Helvetica"/>
          <w:color w:val="000000"/>
        </w:rPr>
      </w:pPr>
      <w:r w:rsidRPr="00F87B2F">
        <w:rPr>
          <w:rFonts w:ascii="Helvetica" w:hAnsi="Helvetica" w:cs="Helvetica"/>
          <w:color w:val="000000"/>
        </w:rPr>
        <w:t>Nicholas Bennett</w:t>
      </w:r>
      <w:r>
        <w:rPr>
          <w:rFonts w:ascii="Helvetica" w:hAnsi="Helvetica" w:cs="Helvetica"/>
          <w:color w:val="000000"/>
        </w:rPr>
        <w:t xml:space="preserve"> (NB)</w:t>
      </w:r>
    </w:p>
    <w:p w14:paraId="3B6DD59B" w14:textId="77777777" w:rsidR="00337746" w:rsidRPr="00F87B2F" w:rsidRDefault="00337746" w:rsidP="00D46833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Lines="200" w:after="480" w:afterAutospacing="0" w:line="276" w:lineRule="auto"/>
        <w:contextualSpacing/>
        <w:rPr>
          <w:rFonts w:ascii="Helvetica" w:hAnsi="Helvetica" w:cs="Helvetica"/>
          <w:color w:val="000000"/>
        </w:rPr>
      </w:pPr>
      <w:r w:rsidRPr="00F87B2F">
        <w:rPr>
          <w:rFonts w:ascii="Helvetica" w:hAnsi="Helvetica" w:cs="Helvetica"/>
          <w:color w:val="000000"/>
        </w:rPr>
        <w:t>Jordan Mays-Rowland</w:t>
      </w:r>
      <w:r>
        <w:rPr>
          <w:rFonts w:ascii="Helvetica" w:hAnsi="Helvetica" w:cs="Helvetica"/>
          <w:color w:val="000000"/>
        </w:rPr>
        <w:t xml:space="preserve"> (JMR)</w:t>
      </w:r>
    </w:p>
    <w:p w14:paraId="7FA8761E" w14:textId="77777777" w:rsidR="00337746" w:rsidRPr="00F87B2F" w:rsidRDefault="00337746" w:rsidP="00D46833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Lines="200" w:after="480" w:afterAutospacing="0" w:line="276" w:lineRule="auto"/>
        <w:contextualSpacing/>
        <w:rPr>
          <w:rFonts w:ascii="Helvetica" w:hAnsi="Helvetica" w:cs="Helvetica"/>
          <w:color w:val="000000"/>
        </w:rPr>
      </w:pPr>
      <w:r w:rsidRPr="00F87B2F">
        <w:rPr>
          <w:rFonts w:ascii="Helvetica" w:hAnsi="Helvetica" w:cs="Helvetica"/>
          <w:color w:val="000000"/>
        </w:rPr>
        <w:t>Justin Yirka</w:t>
      </w:r>
      <w:r>
        <w:rPr>
          <w:rFonts w:ascii="Helvetica" w:hAnsi="Helvetica" w:cs="Helvetica"/>
          <w:color w:val="000000"/>
        </w:rPr>
        <w:t xml:space="preserve"> (JY)</w:t>
      </w:r>
    </w:p>
    <w:p w14:paraId="42BA45D0" w14:textId="77777777" w:rsidR="00CE428E" w:rsidRPr="00CE428E" w:rsidRDefault="00CE428E" w:rsidP="00D46833">
      <w:pPr>
        <w:pStyle w:val="NormalWeb"/>
        <w:tabs>
          <w:tab w:val="left" w:pos="360"/>
        </w:tabs>
        <w:spacing w:before="0" w:beforeAutospacing="0" w:afterLines="200" w:after="480" w:afterAutospacing="0" w:line="276" w:lineRule="auto"/>
        <w:ind w:firstLine="270"/>
        <w:contextualSpacing/>
        <w:rPr>
          <w:rFonts w:ascii="Helvetica" w:hAnsi="Helvetica" w:cs="Helvetica"/>
          <w:color w:val="000000"/>
        </w:rPr>
      </w:pPr>
    </w:p>
    <w:p w14:paraId="2080C7A5" w14:textId="1ED45E02" w:rsidR="00337746" w:rsidRDefault="00110679" w:rsidP="00D46833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Lines="200" w:after="480" w:afterAutospacing="0" w:line="276" w:lineRule="auto"/>
        <w:ind w:left="270" w:hanging="540"/>
        <w:contextualSpacing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18F99AA3" w14:textId="03117B20" w:rsidR="00337746" w:rsidRDefault="00D46833" w:rsidP="00D46833">
      <w:pPr>
        <w:pStyle w:val="NormalWeb"/>
        <w:numPr>
          <w:ilvl w:val="0"/>
          <w:numId w:val="5"/>
        </w:numPr>
        <w:tabs>
          <w:tab w:val="left" w:pos="360"/>
        </w:tabs>
        <w:spacing w:before="0" w:beforeAutospacing="0" w:afterLines="200" w:after="480" w:afterAutospacing="0" w:line="276" w:lineRule="auto"/>
        <w:contextualSpacing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Group meeting 9/25 and 10/2 – NB, JMR, JY</w:t>
      </w:r>
    </w:p>
    <w:p w14:paraId="11268020" w14:textId="15211079" w:rsidR="00D46833" w:rsidRDefault="00D46833" w:rsidP="00D46833">
      <w:pPr>
        <w:pStyle w:val="NormalWeb"/>
        <w:numPr>
          <w:ilvl w:val="0"/>
          <w:numId w:val="5"/>
        </w:numPr>
        <w:tabs>
          <w:tab w:val="left" w:pos="360"/>
        </w:tabs>
        <w:spacing w:before="0" w:beforeAutospacing="0" w:afterLines="200" w:after="480" w:afterAutospacing="0" w:line="276" w:lineRule="auto"/>
        <w:contextualSpacing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Met with Dr. </w:t>
      </w:r>
      <w:proofErr w:type="spellStart"/>
      <w:r>
        <w:rPr>
          <w:rFonts w:ascii="Helvetica" w:hAnsi="Helvetica" w:cs="Helvetica"/>
          <w:color w:val="000000"/>
        </w:rPr>
        <w:t>Bulut</w:t>
      </w:r>
      <w:proofErr w:type="spellEnd"/>
      <w:r>
        <w:rPr>
          <w:rFonts w:ascii="Helvetica" w:hAnsi="Helvetica" w:cs="Helvetica"/>
          <w:color w:val="000000"/>
        </w:rPr>
        <w:t xml:space="preserve"> 9/26. – NB, JMR, JY</w:t>
      </w:r>
    </w:p>
    <w:p w14:paraId="1C8E427B" w14:textId="3EDD8099" w:rsidR="00D46833" w:rsidRDefault="00D46833" w:rsidP="00D46833">
      <w:pPr>
        <w:pStyle w:val="NormalWeb"/>
        <w:numPr>
          <w:ilvl w:val="0"/>
          <w:numId w:val="5"/>
        </w:numPr>
        <w:tabs>
          <w:tab w:val="left" w:pos="360"/>
        </w:tabs>
        <w:spacing w:before="0" w:beforeAutospacing="0" w:afterLines="200" w:after="480" w:afterAutospacing="0" w:line="276" w:lineRule="auto"/>
        <w:contextualSpacing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Drafted status report - JY</w:t>
      </w:r>
    </w:p>
    <w:p w14:paraId="72C6F81F" w14:textId="6E8F0EE9" w:rsidR="00D46833" w:rsidRDefault="00D46833" w:rsidP="00D46833">
      <w:pPr>
        <w:pStyle w:val="NormalWeb"/>
        <w:numPr>
          <w:ilvl w:val="0"/>
          <w:numId w:val="5"/>
        </w:numPr>
        <w:tabs>
          <w:tab w:val="left" w:pos="360"/>
        </w:tabs>
        <w:spacing w:before="0" w:beforeAutospacing="0" w:afterLines="200" w:after="480" w:afterAutospacing="0" w:line="276" w:lineRule="auto"/>
        <w:contextualSpacing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Received </w:t>
      </w:r>
      <w:proofErr w:type="spellStart"/>
      <w:r>
        <w:rPr>
          <w:rFonts w:ascii="Helvetica" w:hAnsi="Helvetica" w:cs="Helvetica"/>
          <w:color w:val="000000"/>
        </w:rPr>
        <w:t>Estimote</w:t>
      </w:r>
      <w:proofErr w:type="spellEnd"/>
      <w:r>
        <w:rPr>
          <w:rFonts w:ascii="Helvetica" w:hAnsi="Helvetica" w:cs="Helvetica"/>
          <w:color w:val="000000"/>
        </w:rPr>
        <w:t xml:space="preserve"> beacons 9/27</w:t>
      </w:r>
    </w:p>
    <w:p w14:paraId="013BEFFE" w14:textId="77777777" w:rsidR="00D46833" w:rsidRPr="00D46833" w:rsidRDefault="00D46833" w:rsidP="00D46833">
      <w:pPr>
        <w:pStyle w:val="NormalWeb"/>
        <w:tabs>
          <w:tab w:val="left" w:pos="360"/>
        </w:tabs>
        <w:spacing w:before="0" w:beforeAutospacing="0" w:afterLines="200" w:after="480" w:afterAutospacing="0" w:line="276" w:lineRule="auto"/>
        <w:ind w:left="720"/>
        <w:contextualSpacing/>
        <w:rPr>
          <w:rFonts w:ascii="Helvetica" w:hAnsi="Helvetica" w:cs="Helvetica"/>
          <w:color w:val="000000"/>
        </w:rPr>
      </w:pPr>
    </w:p>
    <w:p w14:paraId="5D077065" w14:textId="493521A2" w:rsidR="00D46833" w:rsidRDefault="00D46833" w:rsidP="00D46833">
      <w:pPr>
        <w:pStyle w:val="NormalWeb"/>
        <w:numPr>
          <w:ilvl w:val="0"/>
          <w:numId w:val="5"/>
        </w:numPr>
        <w:tabs>
          <w:tab w:val="left" w:pos="360"/>
        </w:tabs>
        <w:spacing w:before="0" w:beforeAutospacing="0" w:afterLines="200" w:after="480" w:afterAutospacing="0" w:line="276" w:lineRule="auto"/>
        <w:contextualSpacing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Presented and received feedback on requirements specification.</w:t>
      </w:r>
      <w:r>
        <w:rPr>
          <w:rFonts w:ascii="Helvetica" w:hAnsi="Helvetica" w:cs="Helvetica"/>
          <w:color w:val="000000"/>
        </w:rPr>
        <w:br/>
        <w:t>Finalized requirements. – NB, JMR, JY</w:t>
      </w:r>
    </w:p>
    <w:p w14:paraId="1F55870B" w14:textId="133A061D" w:rsidR="00D46833" w:rsidRDefault="00D46833" w:rsidP="00D46833">
      <w:pPr>
        <w:pStyle w:val="NormalWeb"/>
        <w:numPr>
          <w:ilvl w:val="0"/>
          <w:numId w:val="5"/>
        </w:numPr>
        <w:tabs>
          <w:tab w:val="left" w:pos="360"/>
        </w:tabs>
        <w:spacing w:before="0" w:beforeAutospacing="0" w:afterLines="200" w:after="480" w:afterAutospacing="0" w:line="276" w:lineRule="auto"/>
        <w:contextualSpacing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Began and ended sprint ‘0’, from 9/25 to 10/2. Created some simple GUI and experimented with Bluetooth in Swift and Android. – NB, JMR</w:t>
      </w:r>
    </w:p>
    <w:p w14:paraId="34093BCF" w14:textId="6B99A15B" w:rsidR="00D46833" w:rsidRDefault="00D46833" w:rsidP="00D46833">
      <w:pPr>
        <w:pStyle w:val="NormalWeb"/>
        <w:numPr>
          <w:ilvl w:val="0"/>
          <w:numId w:val="5"/>
        </w:numPr>
        <w:tabs>
          <w:tab w:val="left" w:pos="360"/>
        </w:tabs>
        <w:spacing w:before="0" w:beforeAutospacing="0" w:afterLines="200" w:after="480" w:afterAutospacing="0" w:line="276" w:lineRule="auto"/>
        <w:contextualSpacing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Picked user stories and issues for sprint ‘1’ – NB, JMR, JY</w:t>
      </w:r>
    </w:p>
    <w:p w14:paraId="7FD01C5C" w14:textId="6C1F8A7E" w:rsidR="00D46833" w:rsidRDefault="00D46833" w:rsidP="00D46833">
      <w:pPr>
        <w:pStyle w:val="NormalWeb"/>
        <w:numPr>
          <w:ilvl w:val="0"/>
          <w:numId w:val="5"/>
        </w:numPr>
        <w:tabs>
          <w:tab w:val="left" w:pos="360"/>
        </w:tabs>
        <w:spacing w:before="0" w:beforeAutospacing="0" w:afterLines="200" w:after="480" w:afterAutospacing="0" w:line="276" w:lineRule="auto"/>
        <w:contextualSpacing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Outlined user stories and issues in </w:t>
      </w:r>
      <w:proofErr w:type="spellStart"/>
      <w:r>
        <w:rPr>
          <w:rFonts w:ascii="Helvetica" w:hAnsi="Helvetica" w:cs="Helvetica"/>
          <w:color w:val="000000"/>
        </w:rPr>
        <w:t>Github</w:t>
      </w:r>
      <w:proofErr w:type="spellEnd"/>
      <w:r>
        <w:rPr>
          <w:rFonts w:ascii="Helvetica" w:hAnsi="Helvetica" w:cs="Helvetica"/>
          <w:color w:val="000000"/>
        </w:rPr>
        <w:t xml:space="preserve"> - JY</w:t>
      </w:r>
    </w:p>
    <w:p w14:paraId="13AD2181" w14:textId="77777777" w:rsidR="00337746" w:rsidRPr="00337746" w:rsidRDefault="00337746" w:rsidP="00D46833">
      <w:pPr>
        <w:pStyle w:val="NormalWeb"/>
        <w:tabs>
          <w:tab w:val="left" w:pos="360"/>
        </w:tabs>
        <w:spacing w:before="0" w:beforeAutospacing="0" w:afterLines="200" w:after="480" w:afterAutospacing="0" w:line="276" w:lineRule="auto"/>
        <w:ind w:left="270"/>
        <w:contextualSpacing/>
        <w:rPr>
          <w:rFonts w:ascii="Helvetica" w:hAnsi="Helvetica" w:cs="Helvetica"/>
          <w:color w:val="000000"/>
        </w:rPr>
      </w:pPr>
    </w:p>
    <w:p w14:paraId="49EF2A8D" w14:textId="199286CC" w:rsidR="00337746" w:rsidRPr="00337746" w:rsidRDefault="00110679" w:rsidP="00D46833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Lines="200" w:after="480" w:afterAutospacing="0" w:line="276" w:lineRule="auto"/>
        <w:ind w:left="270" w:hanging="540"/>
        <w:contextualSpacing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337746">
        <w:rPr>
          <w:rFonts w:ascii="Helvetica" w:hAnsi="Helvetica" w:cs="Helvetica"/>
          <w:color w:val="000000"/>
        </w:rPr>
        <w:t>)</w:t>
      </w:r>
    </w:p>
    <w:p w14:paraId="561A4C55" w14:textId="2A7DD474" w:rsidR="00337746" w:rsidRDefault="00D46833" w:rsidP="00D46833">
      <w:pPr>
        <w:pStyle w:val="NormalWeb"/>
        <w:numPr>
          <w:ilvl w:val="0"/>
          <w:numId w:val="5"/>
        </w:numPr>
        <w:tabs>
          <w:tab w:val="left" w:pos="360"/>
        </w:tabs>
        <w:spacing w:before="0" w:beforeAutospacing="0" w:afterLines="200" w:after="480" w:afterAutospacing="0" w:line="276" w:lineRule="auto"/>
        <w:contextualSpacing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Discuss </w:t>
      </w:r>
      <w:proofErr w:type="spellStart"/>
      <w:r>
        <w:rPr>
          <w:rFonts w:ascii="Helvetica" w:hAnsi="Helvetica" w:cs="Helvetica"/>
          <w:color w:val="000000"/>
        </w:rPr>
        <w:t>Sternheimer</w:t>
      </w:r>
      <w:proofErr w:type="spellEnd"/>
      <w:r>
        <w:rPr>
          <w:rFonts w:ascii="Helvetica" w:hAnsi="Helvetica" w:cs="Helvetica"/>
          <w:color w:val="000000"/>
        </w:rPr>
        <w:t xml:space="preserve"> award proposal on 10/9</w:t>
      </w:r>
      <w:r w:rsidR="002A0301">
        <w:rPr>
          <w:rFonts w:ascii="Helvetica" w:hAnsi="Helvetica" w:cs="Helvetica"/>
          <w:color w:val="000000"/>
        </w:rPr>
        <w:t xml:space="preserve"> - all</w:t>
      </w:r>
    </w:p>
    <w:p w14:paraId="2C8B9449" w14:textId="4B70D80F" w:rsidR="00D46833" w:rsidRDefault="00D46833" w:rsidP="00D46833">
      <w:pPr>
        <w:pStyle w:val="NormalWeb"/>
        <w:numPr>
          <w:ilvl w:val="0"/>
          <w:numId w:val="5"/>
        </w:numPr>
        <w:tabs>
          <w:tab w:val="left" w:pos="360"/>
        </w:tabs>
        <w:spacing w:before="0" w:beforeAutospacing="0" w:afterLines="200" w:after="480" w:afterAutospacing="0" w:line="276" w:lineRule="auto"/>
        <w:contextualSpacing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Finish first user stories (Implement user sign-in, and scan for any BLE devices in range) by 10/9.</w:t>
      </w:r>
      <w:r w:rsidR="002A0301">
        <w:rPr>
          <w:rFonts w:ascii="Helvetica" w:hAnsi="Helvetica" w:cs="Helvetica"/>
          <w:color w:val="000000"/>
        </w:rPr>
        <w:t xml:space="preserve"> – JY </w:t>
      </w:r>
      <w:proofErr w:type="spellStart"/>
      <w:r w:rsidR="002A0301">
        <w:rPr>
          <w:rFonts w:ascii="Helvetica" w:hAnsi="Helvetica" w:cs="Helvetica"/>
          <w:color w:val="000000"/>
        </w:rPr>
        <w:t>signin</w:t>
      </w:r>
      <w:proofErr w:type="spellEnd"/>
      <w:r w:rsidR="002A0301">
        <w:rPr>
          <w:rFonts w:ascii="Helvetica" w:hAnsi="Helvetica" w:cs="Helvetica"/>
          <w:color w:val="000000"/>
        </w:rPr>
        <w:t>, JMR iOS, NB Android</w:t>
      </w:r>
    </w:p>
    <w:p w14:paraId="214BD8D8" w14:textId="15EB4E4C" w:rsidR="00D46833" w:rsidRDefault="00D46833" w:rsidP="00D46833">
      <w:pPr>
        <w:pStyle w:val="NormalWeb"/>
        <w:numPr>
          <w:ilvl w:val="0"/>
          <w:numId w:val="5"/>
        </w:numPr>
        <w:tabs>
          <w:tab w:val="left" w:pos="360"/>
        </w:tabs>
        <w:spacing w:before="0" w:beforeAutospacing="0" w:afterLines="200" w:after="480" w:afterAutospacing="0" w:line="276" w:lineRule="auto"/>
        <w:contextualSpacing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Research </w:t>
      </w:r>
      <w:proofErr w:type="spellStart"/>
      <w:r>
        <w:rPr>
          <w:rFonts w:ascii="Helvetica" w:hAnsi="Helvetica" w:cs="Helvetica"/>
          <w:color w:val="000000"/>
        </w:rPr>
        <w:t>Estimote</w:t>
      </w:r>
      <w:proofErr w:type="spellEnd"/>
      <w:r>
        <w:rPr>
          <w:rFonts w:ascii="Helvetica" w:hAnsi="Helvetica" w:cs="Helvetica"/>
          <w:color w:val="000000"/>
        </w:rPr>
        <w:t xml:space="preserve"> tags and how to implement iBeacon vs </w:t>
      </w:r>
      <w:proofErr w:type="spellStart"/>
      <w:r>
        <w:rPr>
          <w:rFonts w:ascii="Helvetica" w:hAnsi="Helvetica" w:cs="Helvetica"/>
          <w:color w:val="000000"/>
        </w:rPr>
        <w:t>Eddystone</w:t>
      </w:r>
      <w:proofErr w:type="spellEnd"/>
      <w:r>
        <w:rPr>
          <w:rFonts w:ascii="Helvetica" w:hAnsi="Helvetica" w:cs="Helvetica"/>
          <w:color w:val="000000"/>
        </w:rPr>
        <w:t xml:space="preserve"> protocols.</w:t>
      </w:r>
      <w:r>
        <w:rPr>
          <w:rFonts w:ascii="Helvetica" w:hAnsi="Helvetica" w:cs="Helvetica"/>
          <w:color w:val="000000"/>
        </w:rPr>
        <w:br/>
        <w:t>Stand-up meeting on 10/5 to discuss.</w:t>
      </w:r>
      <w:r w:rsidR="002A0301">
        <w:rPr>
          <w:rFonts w:ascii="Helvetica" w:hAnsi="Helvetica" w:cs="Helvetica"/>
          <w:color w:val="000000"/>
        </w:rPr>
        <w:t xml:space="preserve"> - all</w:t>
      </w:r>
    </w:p>
    <w:p w14:paraId="652BB3F0" w14:textId="5720B9D8" w:rsidR="00D46833" w:rsidRPr="00D46833" w:rsidRDefault="002A0301" w:rsidP="00D46833">
      <w:pPr>
        <w:pStyle w:val="NormalWeb"/>
        <w:numPr>
          <w:ilvl w:val="0"/>
          <w:numId w:val="5"/>
        </w:numPr>
        <w:tabs>
          <w:tab w:val="left" w:pos="360"/>
        </w:tabs>
        <w:spacing w:before="0" w:beforeAutospacing="0" w:afterLines="200" w:after="480" w:afterAutospacing="0" w:line="276" w:lineRule="auto"/>
        <w:contextualSpacing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Continue to work on user stories including logging beacon observations and presenting a map of those observations as possible, with goal of presentable work by 10/16 - all</w:t>
      </w:r>
    </w:p>
    <w:p w14:paraId="2CBAC535" w14:textId="77777777" w:rsidR="00337746" w:rsidRPr="00337746" w:rsidRDefault="00337746" w:rsidP="00D46833">
      <w:pPr>
        <w:pStyle w:val="NormalWeb"/>
        <w:tabs>
          <w:tab w:val="left" w:pos="360"/>
        </w:tabs>
        <w:spacing w:before="0" w:beforeAutospacing="0" w:afterLines="200" w:after="480" w:afterAutospacing="0" w:line="276" w:lineRule="auto"/>
        <w:contextualSpacing/>
        <w:rPr>
          <w:rFonts w:ascii="Helvetica" w:hAnsi="Helvetica" w:cs="Helvetica"/>
          <w:color w:val="000000"/>
        </w:rPr>
      </w:pPr>
    </w:p>
    <w:p w14:paraId="20381CFF" w14:textId="262DAE09" w:rsidR="00337746" w:rsidRDefault="00110679" w:rsidP="00D46833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Lines="200" w:after="480" w:afterAutospacing="0" w:line="276" w:lineRule="auto"/>
        <w:ind w:left="270" w:hanging="540"/>
        <w:contextualSpacing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337746">
        <w:rPr>
          <w:rFonts w:ascii="Helvetica" w:hAnsi="Helvetica" w:cs="Helvetica"/>
          <w:color w:val="000000"/>
        </w:rPr>
        <w:t>rn(s)</w:t>
      </w:r>
    </w:p>
    <w:p w14:paraId="417A45BE" w14:textId="42F41968" w:rsidR="00337746" w:rsidRPr="00337746" w:rsidRDefault="00D46833" w:rsidP="00D46833">
      <w:pPr>
        <w:pStyle w:val="NormalWeb"/>
        <w:numPr>
          <w:ilvl w:val="0"/>
          <w:numId w:val="5"/>
        </w:numPr>
        <w:tabs>
          <w:tab w:val="left" w:pos="360"/>
        </w:tabs>
        <w:spacing w:before="0" w:beforeAutospacing="0" w:afterLines="200" w:after="480" w:afterAutospacing="0" w:line="276" w:lineRule="auto"/>
        <w:contextualSpacing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Decided to push creating timeline to 10/9, because we still to need research </w:t>
      </w:r>
      <w:proofErr w:type="spellStart"/>
      <w:r>
        <w:rPr>
          <w:rFonts w:ascii="Helvetica" w:hAnsi="Helvetica" w:cs="Helvetica"/>
          <w:color w:val="000000"/>
        </w:rPr>
        <w:t>Estimot</w:t>
      </w:r>
      <w:bookmarkStart w:id="0" w:name="_GoBack"/>
      <w:bookmarkEnd w:id="0"/>
      <w:r>
        <w:rPr>
          <w:rFonts w:ascii="Helvetica" w:hAnsi="Helvetica" w:cs="Helvetica"/>
          <w:color w:val="000000"/>
        </w:rPr>
        <w:t>e</w:t>
      </w:r>
      <w:proofErr w:type="spellEnd"/>
      <w:r>
        <w:rPr>
          <w:rFonts w:ascii="Helvetica" w:hAnsi="Helvetica" w:cs="Helvetica"/>
          <w:color w:val="000000"/>
        </w:rPr>
        <w:t xml:space="preserve"> protocols to understand level of difficulty.</w:t>
      </w:r>
    </w:p>
    <w:sectPr w:rsidR="00337746" w:rsidRPr="00337746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06123" w14:textId="77777777" w:rsidR="00BF6C1F" w:rsidRDefault="00BF6C1F" w:rsidP="00110679">
      <w:pPr>
        <w:spacing w:after="0" w:line="240" w:lineRule="auto"/>
      </w:pPr>
      <w:r>
        <w:separator/>
      </w:r>
    </w:p>
  </w:endnote>
  <w:endnote w:type="continuationSeparator" w:id="0">
    <w:p w14:paraId="5AD8BB38" w14:textId="77777777" w:rsidR="00BF6C1F" w:rsidRDefault="00BF6C1F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9D3A9" w14:textId="77777777" w:rsidR="00BF6C1F" w:rsidRDefault="00BF6C1F" w:rsidP="00110679">
      <w:pPr>
        <w:spacing w:after="0" w:line="240" w:lineRule="auto"/>
      </w:pPr>
      <w:r>
        <w:separator/>
      </w:r>
    </w:p>
  </w:footnote>
  <w:footnote w:type="continuationSeparator" w:id="0">
    <w:p w14:paraId="236F67A5" w14:textId="77777777" w:rsidR="00BF6C1F" w:rsidRDefault="00BF6C1F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0C679" w14:textId="5D733957"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proofErr w:type="gramStart"/>
    <w:r>
      <w:rPr>
        <w:b/>
        <w:sz w:val="32"/>
        <w:szCs w:val="32"/>
      </w:rPr>
      <w:t>3</w:t>
    </w:r>
    <w:r w:rsidR="00337746">
      <w:rPr>
        <w:b/>
        <w:sz w:val="32"/>
        <w:szCs w:val="32"/>
      </w:rPr>
      <w:t>17</w:t>
    </w:r>
    <w:r w:rsidR="00110679" w:rsidRPr="00110679">
      <w:rPr>
        <w:b/>
        <w:sz w:val="32"/>
        <w:szCs w:val="32"/>
      </w:rPr>
      <w:t xml:space="preserve">  -</w:t>
    </w:r>
    <w:proofErr w:type="gramEnd"/>
    <w:r w:rsidR="00110679" w:rsidRPr="00110679">
      <w:rPr>
        <w:b/>
        <w:sz w:val="32"/>
        <w:szCs w:val="32"/>
      </w:rPr>
      <w:t xml:space="preserve">  </w:t>
    </w:r>
    <w:r w:rsidR="00337746">
      <w:rPr>
        <w:b/>
        <w:sz w:val="32"/>
        <w:szCs w:val="32"/>
      </w:rPr>
      <w:t xml:space="preserve">Dr. </w:t>
    </w:r>
    <w:proofErr w:type="spellStart"/>
    <w:r w:rsidR="00337746">
      <w:rPr>
        <w:b/>
        <w:sz w:val="32"/>
        <w:szCs w:val="32"/>
      </w:rPr>
      <w:t>Bulut</w:t>
    </w:r>
    <w:proofErr w:type="spellEnd"/>
    <w:r w:rsidR="00337746">
      <w:rPr>
        <w:b/>
        <w:sz w:val="32"/>
        <w:szCs w:val="32"/>
      </w:rPr>
      <w:t>, “iBeacon Tag Network Campus”</w:t>
    </w:r>
  </w:p>
  <w:p w14:paraId="42FAE3CD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2E021321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7AF4B9" wp14:editId="380B4E59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2AF7B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D4290"/>
    <w:multiLevelType w:val="hybridMultilevel"/>
    <w:tmpl w:val="29F06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72E82"/>
    <w:multiLevelType w:val="hybridMultilevel"/>
    <w:tmpl w:val="E2625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D53"/>
    <w:rsid w:val="001062DD"/>
    <w:rsid w:val="00110679"/>
    <w:rsid w:val="001B473C"/>
    <w:rsid w:val="002A0301"/>
    <w:rsid w:val="002A7A77"/>
    <w:rsid w:val="00337746"/>
    <w:rsid w:val="004B6715"/>
    <w:rsid w:val="00671386"/>
    <w:rsid w:val="008149FD"/>
    <w:rsid w:val="00814AEF"/>
    <w:rsid w:val="008F4D0B"/>
    <w:rsid w:val="00A20F17"/>
    <w:rsid w:val="00A64D53"/>
    <w:rsid w:val="00AD3211"/>
    <w:rsid w:val="00BF6C1F"/>
    <w:rsid w:val="00C82ACA"/>
    <w:rsid w:val="00CD1F18"/>
    <w:rsid w:val="00CE428E"/>
    <w:rsid w:val="00D46833"/>
    <w:rsid w:val="00F5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B0508"/>
  <w15:chartTrackingRefBased/>
  <w15:docId w15:val="{93115E63-B2FC-432D-AF7E-FACD353A7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y012\Downloads\Status%20Report%20Tempate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0A615AE3944E799523AEADE4001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84E47-764E-40AC-8C93-8F0462294466}"/>
      </w:docPartPr>
      <w:docPartBody>
        <w:p w:rsidR="00BF41FF" w:rsidRDefault="00BF41FF">
          <w:pPr>
            <w:pStyle w:val="D40A615AE3944E799523AEADE40011B5"/>
          </w:pPr>
          <w:r w:rsidRPr="00841A8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1FF"/>
    <w:rsid w:val="00927885"/>
    <w:rsid w:val="00BF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40A615AE3944E799523AEADE40011B5">
    <w:name w:val="D40A615AE3944E799523AEADE40011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 Tempate(1)</Template>
  <TotalTime>11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Yirka</dc:creator>
  <cp:keywords/>
  <dc:description/>
  <cp:lastModifiedBy>Justin Yirka</cp:lastModifiedBy>
  <cp:revision>3</cp:revision>
  <dcterms:created xsi:type="dcterms:W3CDTF">2017-10-03T18:36:00Z</dcterms:created>
  <dcterms:modified xsi:type="dcterms:W3CDTF">2017-10-03T18:47:00Z</dcterms:modified>
</cp:coreProperties>
</file>