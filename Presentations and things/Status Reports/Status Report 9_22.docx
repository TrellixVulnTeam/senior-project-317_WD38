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B264" w14:textId="33326D60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FB4FBC4694B1472BB3A6A58B871A438A"/>
          </w:placeholder>
          <w:date w:fullDate="2017-09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87B2F">
            <w:rPr>
              <w:rFonts w:ascii="Helvetica" w:hAnsi="Helvetica" w:cs="Helvetica"/>
              <w:color w:val="000000"/>
            </w:rPr>
            <w:t>9/22/2017</w:t>
          </w:r>
        </w:sdtContent>
      </w:sdt>
    </w:p>
    <w:p w14:paraId="6D7AA8DA" w14:textId="77777777" w:rsidR="005437CF" w:rsidRPr="005437CF" w:rsidRDefault="00110679" w:rsidP="005437CF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5AC9D39" w14:textId="62ECE622" w:rsidR="005437CF" w:rsidRPr="00F87B2F" w:rsidRDefault="005437C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F87B2F">
        <w:rPr>
          <w:rFonts w:ascii="Helvetica" w:hAnsi="Helvetica" w:cs="Helvetica"/>
          <w:color w:val="000000"/>
        </w:rPr>
        <w:t>Nicholas Bennett</w:t>
      </w:r>
      <w:r w:rsidR="005C0B07">
        <w:rPr>
          <w:rFonts w:ascii="Helvetica" w:hAnsi="Helvetica" w:cs="Helvetica"/>
          <w:color w:val="000000"/>
        </w:rPr>
        <w:t xml:space="preserve"> (NB)</w:t>
      </w:r>
    </w:p>
    <w:p w14:paraId="1A184816" w14:textId="67076F47" w:rsidR="005437CF" w:rsidRPr="00F87B2F" w:rsidRDefault="005437C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F87B2F">
        <w:rPr>
          <w:rFonts w:ascii="Helvetica" w:hAnsi="Helvetica" w:cs="Helvetica"/>
          <w:color w:val="000000"/>
        </w:rPr>
        <w:t>Jordan Mays-Rowland</w:t>
      </w:r>
      <w:r w:rsidR="005C0B07">
        <w:rPr>
          <w:rFonts w:ascii="Helvetica" w:hAnsi="Helvetica" w:cs="Helvetica"/>
          <w:color w:val="000000"/>
        </w:rPr>
        <w:t xml:space="preserve"> (JMR)</w:t>
      </w:r>
    </w:p>
    <w:p w14:paraId="30922632" w14:textId="3E5485F1" w:rsidR="005437CF" w:rsidRPr="00F87B2F" w:rsidRDefault="005437CF" w:rsidP="005437C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F87B2F">
        <w:rPr>
          <w:rFonts w:ascii="Helvetica" w:hAnsi="Helvetica" w:cs="Helvetica"/>
          <w:color w:val="000000"/>
        </w:rPr>
        <w:t>Justin Yirka</w:t>
      </w:r>
      <w:r w:rsidR="005C0B07">
        <w:rPr>
          <w:rFonts w:ascii="Helvetica" w:hAnsi="Helvetica" w:cs="Helvetica"/>
          <w:color w:val="000000"/>
        </w:rPr>
        <w:t xml:space="preserve"> (JY)</w:t>
      </w:r>
    </w:p>
    <w:p w14:paraId="71D01A76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79419F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28225D4" w14:textId="2A27FAF1" w:rsidR="005C0B07" w:rsidRDefault="005C0B07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Group meeting Monday – NB, JMR, JY</w:t>
      </w:r>
    </w:p>
    <w:p w14:paraId="161E7981" w14:textId="2A11DB6A" w:rsidR="005C0B07" w:rsidRDefault="005C0B07" w:rsidP="00C3337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Met with Dr. Bulut Tuesday and discussed requirements – NB, JMR, JY</w:t>
      </w:r>
    </w:p>
    <w:p w14:paraId="0A1B2F07" w14:textId="6886C9A6" w:rsidR="00C3337E" w:rsidRPr="00C3337E" w:rsidRDefault="00C3337E" w:rsidP="00C3337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Began setup of IDEs and repositories – NB, JMR</w:t>
      </w:r>
    </w:p>
    <w:p w14:paraId="67B46D7F" w14:textId="06F403D8" w:rsidR="00CE428E" w:rsidRDefault="005C0B07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Submitted order for Estimote Bluetooth Low Energy (BLE) beacons </w:t>
      </w:r>
      <w:r w:rsidR="00C3337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JY</w:t>
      </w:r>
    </w:p>
    <w:p w14:paraId="1F843E9F" w14:textId="34855A44" w:rsidR="00C3337E" w:rsidRPr="00F87B2F" w:rsidRDefault="00C3337E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Drafted status report - JY</w:t>
      </w:r>
      <w:bookmarkStart w:id="0" w:name="_GoBack"/>
      <w:bookmarkEnd w:id="0"/>
    </w:p>
    <w:p w14:paraId="6810F68E" w14:textId="64112608" w:rsidR="00CE428E" w:rsidRDefault="00CE428E" w:rsidP="00F87B2F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6DCF945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F7A4630" w14:textId="66B4549E" w:rsidR="00CE428E" w:rsidRDefault="00C333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Finalize requirements specification with Dr. Bulut – 9/26</w:t>
      </w:r>
    </w:p>
    <w:p w14:paraId="487C18A3" w14:textId="2F1F2CE2" w:rsidR="00C3337E" w:rsidRPr="00F87B2F" w:rsidRDefault="00C333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Create storyboards and compare, selecting best designs –9/25</w:t>
      </w:r>
    </w:p>
    <w:p w14:paraId="20E37A07" w14:textId="5A220AE3" w:rsidR="008F4D0B" w:rsidRDefault="00C333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Create timeline for semester – 9/25</w:t>
      </w:r>
    </w:p>
    <w:p w14:paraId="67087EF4" w14:textId="089F5140" w:rsidR="00C3337E" w:rsidRPr="00F87B2F" w:rsidRDefault="00C333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Begin first Agile sprint after meetings 9/25, 9/26</w:t>
      </w:r>
    </w:p>
    <w:p w14:paraId="51CD292C" w14:textId="77777777" w:rsidR="008F4D0B" w:rsidRPr="00F87B2F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6B1538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67E4C5B" w14:textId="7CA3D033" w:rsidR="008F4D0B" w:rsidRPr="00F87B2F" w:rsidRDefault="00C333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Still working out how best to communicate. (Email/Slack/Text, etc.)</w:t>
      </w:r>
    </w:p>
    <w:sectPr w:rsidR="008F4D0B" w:rsidRPr="00F87B2F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CDCC9" w14:textId="77777777" w:rsidR="00A44CF4" w:rsidRDefault="00A44CF4" w:rsidP="00110679">
      <w:pPr>
        <w:spacing w:after="0" w:line="240" w:lineRule="auto"/>
      </w:pPr>
      <w:r>
        <w:separator/>
      </w:r>
    </w:p>
  </w:endnote>
  <w:endnote w:type="continuationSeparator" w:id="0">
    <w:p w14:paraId="563EE41C" w14:textId="77777777" w:rsidR="00A44CF4" w:rsidRDefault="00A44CF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5B119" w14:textId="77777777" w:rsidR="00A44CF4" w:rsidRDefault="00A44CF4" w:rsidP="00110679">
      <w:pPr>
        <w:spacing w:after="0" w:line="240" w:lineRule="auto"/>
      </w:pPr>
      <w:r>
        <w:separator/>
      </w:r>
    </w:p>
  </w:footnote>
  <w:footnote w:type="continuationSeparator" w:id="0">
    <w:p w14:paraId="1137E806" w14:textId="77777777" w:rsidR="00A44CF4" w:rsidRDefault="00A44CF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611BA" w14:textId="77777777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5437CF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  </w:t>
    </w:r>
    <w:r w:rsidR="005437CF">
      <w:rPr>
        <w:b/>
        <w:sz w:val="32"/>
        <w:szCs w:val="32"/>
      </w:rPr>
      <w:t>Dr. Bulut, “iBeacon Tag Network Campus”</w:t>
    </w:r>
  </w:p>
  <w:p w14:paraId="3022CA76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1BDEC0E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499D9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1MDK0MDU3NTQ3NbJQ0lEKTi0uzszPAykwrAUAVzIvbiwAAAA="/>
  </w:docVars>
  <w:rsids>
    <w:rsidRoot w:val="005437CF"/>
    <w:rsid w:val="001062DD"/>
    <w:rsid w:val="00110679"/>
    <w:rsid w:val="001B473C"/>
    <w:rsid w:val="002A7A77"/>
    <w:rsid w:val="004B6715"/>
    <w:rsid w:val="005437CF"/>
    <w:rsid w:val="005C0B07"/>
    <w:rsid w:val="00671386"/>
    <w:rsid w:val="00814AEF"/>
    <w:rsid w:val="008F4D0B"/>
    <w:rsid w:val="00A20F17"/>
    <w:rsid w:val="00A44CF4"/>
    <w:rsid w:val="00AD3211"/>
    <w:rsid w:val="00C3337E"/>
    <w:rsid w:val="00C82ACA"/>
    <w:rsid w:val="00CD1F18"/>
    <w:rsid w:val="00CE428E"/>
    <w:rsid w:val="00F52A47"/>
    <w:rsid w:val="00F8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E545D0"/>
  <w15:chartTrackingRefBased/>
  <w15:docId w15:val="{ABFB2E9C-E4C7-4FB8-9CD6-51FCCD6C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\Desktop\Status%20Report%20Temp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4FBC4694B1472BB3A6A58B871A4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8063-F0C7-4630-81AB-4532B71031BF}"/>
      </w:docPartPr>
      <w:docPartBody>
        <w:p w:rsidR="0090788B" w:rsidRDefault="00682AA6">
          <w:pPr>
            <w:pStyle w:val="FB4FBC4694B1472BB3A6A58B871A438A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A6"/>
    <w:rsid w:val="00682AA6"/>
    <w:rsid w:val="0090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B4FBC4694B1472BB3A6A58B871A438A">
    <w:name w:val="FB4FBC4694B1472BB3A6A58B871A43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</Template>
  <TotalTime>46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Yirka</dc:creator>
  <cp:keywords/>
  <dc:description/>
  <cp:lastModifiedBy>Justin Yirka</cp:lastModifiedBy>
  <cp:revision>2</cp:revision>
  <dcterms:created xsi:type="dcterms:W3CDTF">2017-09-21T19:29:00Z</dcterms:created>
  <dcterms:modified xsi:type="dcterms:W3CDTF">2017-09-22T20:13:00Z</dcterms:modified>
</cp:coreProperties>
</file>